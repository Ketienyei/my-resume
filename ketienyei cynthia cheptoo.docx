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24275B45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49A36D3D" w14:textId="2EFC95A3" w:rsidR="001B2ABD" w:rsidRDefault="001B2ABD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14:paraId="1DA289E4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7F90A34D" w14:textId="403D2716" w:rsidR="001B2ABD" w:rsidRDefault="002148AF" w:rsidP="001B2ABD">
            <w:pPr>
              <w:pStyle w:val="Title"/>
            </w:pPr>
            <w:r>
              <w:t>ketienyei cynthia cheptoo</w:t>
            </w:r>
          </w:p>
          <w:p w14:paraId="6AD5B901" w14:textId="73594AF8" w:rsidR="001B2ABD" w:rsidRDefault="002148AF" w:rsidP="001B2ABD">
            <w:pPr>
              <w:pStyle w:val="Subtitle"/>
            </w:pPr>
            <w:r>
              <w:rPr>
                <w:spacing w:val="0"/>
                <w:w w:val="100"/>
              </w:rPr>
              <w:t xml:space="preserve">Software developer </w:t>
            </w:r>
          </w:p>
        </w:tc>
      </w:tr>
      <w:tr w:rsidR="001B2ABD" w14:paraId="40F88F0C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022C3D5D21EC45AAB7B80B182CBB00E7"/>
              </w:placeholder>
              <w:temporary/>
              <w:showingPlcHdr/>
              <w15:appearance w15:val="hidden"/>
            </w:sdtPr>
            <w:sdtContent>
              <w:p w14:paraId="14E51BF1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35B659CE" w14:textId="49BA4589" w:rsidR="00036450" w:rsidRDefault="0029126A" w:rsidP="0029126A">
            <w:r>
              <w:t>I am an enthusiastic, self-motivated reliable, responsible and hard-working person. I am mature team worker and adaptable to all challenging situations I am able to work well both in a team environment as well as using own initiative. I am able to work well under pressure and adhere to strict deadlines.</w:t>
            </w:r>
          </w:p>
          <w:p w14:paraId="2FA001FD" w14:textId="77777777" w:rsidR="00036450" w:rsidRDefault="00036450" w:rsidP="00036450"/>
          <w:sdt>
            <w:sdtPr>
              <w:id w:val="-1954003311"/>
              <w:placeholder>
                <w:docPart w:val="FBA815E2492045889CC74C7E81C228C6"/>
              </w:placeholder>
              <w:temporary/>
              <w:showingPlcHdr/>
              <w15:appearance w15:val="hidden"/>
            </w:sdtPr>
            <w:sdtContent>
              <w:p w14:paraId="28790BB2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BB32E3076CA9411FA81FD492729AB3EB"/>
              </w:placeholder>
              <w:temporary/>
              <w:showingPlcHdr/>
              <w15:appearance w15:val="hidden"/>
            </w:sdtPr>
            <w:sdtContent>
              <w:p w14:paraId="46C27BC3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2E12C859" w14:textId="05C6E646" w:rsidR="004D3011" w:rsidRDefault="00703D0D" w:rsidP="004D3011">
            <w:r>
              <w:t>0727511627</w:t>
            </w:r>
          </w:p>
          <w:p w14:paraId="219CD660" w14:textId="77777777" w:rsidR="004D3011" w:rsidRPr="004D3011" w:rsidRDefault="004D3011" w:rsidP="004D3011"/>
          <w:sdt>
            <w:sdtPr>
              <w:id w:val="-240260293"/>
              <w:placeholder>
                <w:docPart w:val="EA2021B1F20A44E2A4FC554094EFAAF5"/>
              </w:placeholder>
              <w:temporary/>
              <w:showingPlcHdr/>
              <w15:appearance w15:val="hidden"/>
            </w:sdtPr>
            <w:sdtContent>
              <w:p w14:paraId="48C64DC3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7AA2200E" w14:textId="20B06AE6" w:rsidR="00036450" w:rsidRPr="00E4381A" w:rsidRDefault="00703D0D" w:rsidP="004D3011">
            <w:pPr>
              <w:rPr>
                <w:rStyle w:val="Hyperlink"/>
              </w:rPr>
            </w:pPr>
            <w:r>
              <w:t>cynthiachptoo@gmail.com</w:t>
            </w:r>
          </w:p>
          <w:sdt>
            <w:sdtPr>
              <w:id w:val="-1444214663"/>
              <w:placeholder>
                <w:docPart w:val="5688D3C0A1D141B3BC8518573D05993C"/>
              </w:placeholder>
              <w:temporary/>
              <w:showingPlcHdr/>
              <w15:appearance w15:val="hidden"/>
            </w:sdtPr>
            <w:sdtContent>
              <w:p w14:paraId="38B4C0B5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0951B0E8" w14:textId="1A498CE7" w:rsidR="004D3011" w:rsidRDefault="00703D0D" w:rsidP="004D3011">
            <w:r>
              <w:t>coding</w:t>
            </w:r>
          </w:p>
          <w:p w14:paraId="1DFC5CE5" w14:textId="1A8096A5" w:rsidR="004D3011" w:rsidRDefault="00703D0D" w:rsidP="004D3011">
            <w:r>
              <w:t>Reading</w:t>
            </w:r>
          </w:p>
          <w:p w14:paraId="758481E6" w14:textId="1095244D" w:rsidR="004D3011" w:rsidRDefault="00703D0D" w:rsidP="004D3011">
            <w:r>
              <w:t>Traveling</w:t>
            </w:r>
          </w:p>
          <w:p w14:paraId="3CE20F7E" w14:textId="77777777" w:rsidR="004D3011" w:rsidRDefault="004D3011" w:rsidP="004D3011"/>
          <w:p w14:paraId="35A61561" w14:textId="183889DC" w:rsidR="00F267B5" w:rsidRDefault="00F267B5" w:rsidP="00F267B5">
            <w:pPr>
              <w:pStyle w:val="Heading3"/>
            </w:pPr>
            <w:r>
              <w:t>REFEREES</w:t>
            </w:r>
          </w:p>
          <w:p w14:paraId="1519D699" w14:textId="1FF8A935" w:rsidR="00F267B5" w:rsidRDefault="00F267B5" w:rsidP="000C62F7">
            <w:proofErr w:type="spellStart"/>
            <w:r>
              <w:t>Odilliah</w:t>
            </w:r>
            <w:proofErr w:type="spellEnd"/>
            <w:r>
              <w:t xml:space="preserve"> </w:t>
            </w:r>
            <w:proofErr w:type="spellStart"/>
            <w:r>
              <w:t>Cherono</w:t>
            </w:r>
            <w:proofErr w:type="spellEnd"/>
            <w:r>
              <w:t xml:space="preserve"> </w:t>
            </w:r>
          </w:p>
          <w:p w14:paraId="218016D8" w14:textId="6801858C" w:rsidR="000C62F7" w:rsidRDefault="000C62F7" w:rsidP="000C62F7">
            <w:r>
              <w:t xml:space="preserve">Police Officer </w:t>
            </w:r>
          </w:p>
          <w:p w14:paraId="2E148B82" w14:textId="570511AA" w:rsidR="000C62F7" w:rsidRDefault="000C62F7" w:rsidP="000C62F7">
            <w:r>
              <w:t>0724856671</w:t>
            </w:r>
          </w:p>
          <w:p w14:paraId="78838CE2" w14:textId="69C0AA0B" w:rsidR="000C62F7" w:rsidRDefault="000C62F7" w:rsidP="000C62F7"/>
          <w:p w14:paraId="3FA4A6E8" w14:textId="410ED9C2" w:rsidR="000C62F7" w:rsidRDefault="000C62F7" w:rsidP="000C62F7">
            <w:r>
              <w:t xml:space="preserve">Hillary </w:t>
            </w:r>
            <w:proofErr w:type="spellStart"/>
            <w:r>
              <w:t>Kimanyur</w:t>
            </w:r>
            <w:proofErr w:type="spellEnd"/>
          </w:p>
          <w:p w14:paraId="71C4D0D3" w14:textId="7CB2527E" w:rsidR="000C62F7" w:rsidRDefault="000C62F7" w:rsidP="000C62F7">
            <w:r>
              <w:t xml:space="preserve">Manager </w:t>
            </w:r>
            <w:proofErr w:type="spellStart"/>
            <w:r>
              <w:t>Redwolf</w:t>
            </w:r>
            <w:proofErr w:type="spellEnd"/>
          </w:p>
          <w:p w14:paraId="6013B5DD" w14:textId="33D82D95" w:rsidR="000C62F7" w:rsidRDefault="000C62F7" w:rsidP="000C62F7">
            <w:r>
              <w:t>0715362423</w:t>
            </w:r>
          </w:p>
          <w:p w14:paraId="542357B9" w14:textId="60B20128" w:rsidR="00F267B5" w:rsidRDefault="00F267B5" w:rsidP="00F267B5">
            <w:r>
              <w:t xml:space="preserve">                          </w:t>
            </w:r>
          </w:p>
          <w:p w14:paraId="2E634688" w14:textId="77777777" w:rsidR="00F267B5" w:rsidRPr="00F267B5" w:rsidRDefault="00F267B5" w:rsidP="00F267B5"/>
          <w:p w14:paraId="0C68EC75" w14:textId="77777777" w:rsidR="00F267B5" w:rsidRDefault="00F267B5" w:rsidP="004D3011"/>
          <w:p w14:paraId="7778440C" w14:textId="47791D61" w:rsidR="00F267B5" w:rsidRPr="004D3011" w:rsidRDefault="00F267B5" w:rsidP="004D3011"/>
        </w:tc>
        <w:tc>
          <w:tcPr>
            <w:tcW w:w="720" w:type="dxa"/>
          </w:tcPr>
          <w:p w14:paraId="5BD764FD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B877EAAFCDC64E908251B6FA392E54EE"/>
              </w:placeholder>
              <w:temporary/>
              <w:showingPlcHdr/>
              <w15:appearance w15:val="hidden"/>
            </w:sdtPr>
            <w:sdtContent>
              <w:p w14:paraId="714A15A6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5A1C1FED" w14:textId="77777777" w:rsidR="00AE062E" w:rsidRDefault="002148AF" w:rsidP="002148AF">
            <w:pPr>
              <w:pStyle w:val="Heading4"/>
            </w:pPr>
            <w:r>
              <w:t>Patrician primary school</w:t>
            </w:r>
          </w:p>
          <w:p w14:paraId="52AD912F" w14:textId="0848B8A6" w:rsidR="002148AF" w:rsidRPr="002148AF" w:rsidRDefault="00AE062E" w:rsidP="002148AF">
            <w:pPr>
              <w:pStyle w:val="Heading4"/>
            </w:pPr>
            <w:r>
              <w:t>2005-2011</w:t>
            </w:r>
            <w:r w:rsidR="002148AF">
              <w:t xml:space="preserve"> </w:t>
            </w:r>
          </w:p>
          <w:p w14:paraId="32261C79" w14:textId="103C7EE2" w:rsidR="002148AF" w:rsidRDefault="002148AF" w:rsidP="002148AF">
            <w:r>
              <w:t>KCPE - Kenya Certificate of Primary Education</w:t>
            </w:r>
          </w:p>
          <w:p w14:paraId="32800821" w14:textId="3F4F417D" w:rsidR="002148AF" w:rsidRDefault="002148AF" w:rsidP="002148AF">
            <w:r>
              <w:t xml:space="preserve">           -Attained 315 marks</w:t>
            </w:r>
          </w:p>
          <w:p w14:paraId="685537E5" w14:textId="77777777" w:rsidR="00036450" w:rsidRDefault="00036450" w:rsidP="00036450"/>
          <w:p w14:paraId="33A72321" w14:textId="07064D24" w:rsidR="002148AF" w:rsidRPr="002148AF" w:rsidRDefault="00AE062E" w:rsidP="00036450">
            <w:pPr>
              <w:rPr>
                <w:b/>
                <w:bCs/>
              </w:rPr>
            </w:pPr>
            <w:r w:rsidRPr="002148AF">
              <w:rPr>
                <w:b/>
                <w:bCs/>
              </w:rPr>
              <w:t>Seguro</w:t>
            </w:r>
            <w:r w:rsidR="002148AF" w:rsidRPr="002148AF">
              <w:rPr>
                <w:b/>
                <w:bCs/>
              </w:rPr>
              <w:t xml:space="preserve"> Heralds High School</w:t>
            </w:r>
          </w:p>
          <w:p w14:paraId="7D6DFC1E" w14:textId="6C6A97A1" w:rsidR="00036450" w:rsidRPr="00AE062E" w:rsidRDefault="002148AF" w:rsidP="00036450">
            <w:pPr>
              <w:rPr>
                <w:b/>
                <w:bCs/>
              </w:rPr>
            </w:pPr>
            <w:r w:rsidRPr="00AE062E">
              <w:rPr>
                <w:b/>
                <w:bCs/>
              </w:rPr>
              <w:t>2012- 2015</w:t>
            </w:r>
          </w:p>
          <w:p w14:paraId="5047ECDB" w14:textId="5E0A4C97" w:rsidR="002148AF" w:rsidRDefault="002148AF" w:rsidP="00036450">
            <w:r>
              <w:t>KCSE – Kenya Certificate of secondary Education</w:t>
            </w:r>
          </w:p>
          <w:p w14:paraId="0923B25E" w14:textId="145EBDE1" w:rsidR="00703D0D" w:rsidRDefault="002148AF" w:rsidP="00703D0D">
            <w:pPr>
              <w:pStyle w:val="ListParagraph"/>
              <w:numPr>
                <w:ilvl w:val="0"/>
                <w:numId w:val="4"/>
              </w:numPr>
            </w:pPr>
            <w:r>
              <w:t>Attained a grade of C plain</w:t>
            </w:r>
          </w:p>
          <w:p w14:paraId="11A70DA0" w14:textId="77777777" w:rsidR="00703D0D" w:rsidRDefault="00703D0D" w:rsidP="00703D0D">
            <w:pPr>
              <w:ind w:left="495"/>
            </w:pPr>
          </w:p>
          <w:p w14:paraId="4E892A6A" w14:textId="31AE4317" w:rsidR="00703D0D" w:rsidRDefault="00703D0D" w:rsidP="00703D0D">
            <w:pPr>
              <w:rPr>
                <w:b/>
                <w:bCs/>
              </w:rPr>
            </w:pPr>
            <w:r w:rsidRPr="00703D0D">
              <w:rPr>
                <w:b/>
                <w:bCs/>
              </w:rPr>
              <w:t xml:space="preserve">Kenya Institute of </w:t>
            </w:r>
            <w:r>
              <w:rPr>
                <w:b/>
                <w:bCs/>
              </w:rPr>
              <w:t>Studies in C</w:t>
            </w:r>
            <w:r w:rsidRPr="00703D0D">
              <w:rPr>
                <w:b/>
                <w:bCs/>
              </w:rPr>
              <w:t xml:space="preserve">riminal </w:t>
            </w:r>
            <w:r>
              <w:rPr>
                <w:b/>
                <w:bCs/>
              </w:rPr>
              <w:t>J</w:t>
            </w:r>
            <w:r w:rsidRPr="00703D0D">
              <w:rPr>
                <w:b/>
                <w:bCs/>
              </w:rPr>
              <w:t xml:space="preserve">ustice </w:t>
            </w:r>
          </w:p>
          <w:p w14:paraId="1951E22A" w14:textId="1FDB216B" w:rsidR="00703D0D" w:rsidRPr="009A5020" w:rsidRDefault="009A5020" w:rsidP="00703D0D">
            <w:r w:rsidRPr="009A5020">
              <w:t>2017-2018</w:t>
            </w:r>
          </w:p>
          <w:p w14:paraId="349DDBAA" w14:textId="7F22423A" w:rsidR="009A5020" w:rsidRPr="009A5020" w:rsidRDefault="009A5020" w:rsidP="00703D0D">
            <w:r>
              <w:t xml:space="preserve">Certificate </w:t>
            </w:r>
            <w:r w:rsidR="00F267B5">
              <w:t>in</w:t>
            </w:r>
            <w:r>
              <w:t xml:space="preserve"> </w:t>
            </w:r>
            <w:r w:rsidRPr="009A5020">
              <w:t>Close Circuit Television (CCTV)</w:t>
            </w:r>
          </w:p>
          <w:p w14:paraId="71EFB1AA" w14:textId="36EE0DFD" w:rsidR="009A5020" w:rsidRDefault="009A5020" w:rsidP="009A5020">
            <w:pPr>
              <w:pStyle w:val="ListParagraph"/>
              <w:ind w:left="855"/>
            </w:pPr>
            <w:r>
              <w:t xml:space="preserve">    -</w:t>
            </w:r>
            <w:r w:rsidRPr="009A5020">
              <w:t>Attained credit</w:t>
            </w:r>
          </w:p>
          <w:p w14:paraId="659B6AD7" w14:textId="165EA255" w:rsidR="0029126A" w:rsidRDefault="0029126A" w:rsidP="009A5020">
            <w:pPr>
              <w:pStyle w:val="ListParagraph"/>
              <w:ind w:left="855"/>
            </w:pPr>
          </w:p>
          <w:p w14:paraId="478663C1" w14:textId="301F9AC0" w:rsidR="0029126A" w:rsidRPr="00F267B5" w:rsidRDefault="0029126A" w:rsidP="0029126A">
            <w:pPr>
              <w:rPr>
                <w:b/>
                <w:bCs/>
              </w:rPr>
            </w:pPr>
            <w:r w:rsidRPr="00F267B5">
              <w:rPr>
                <w:b/>
                <w:bCs/>
              </w:rPr>
              <w:t>Institute of Software Technology</w:t>
            </w:r>
          </w:p>
          <w:p w14:paraId="47807DBC" w14:textId="731E44D8" w:rsidR="0029126A" w:rsidRPr="00F267B5" w:rsidRDefault="00F267B5" w:rsidP="0029126A">
            <w:pPr>
              <w:rPr>
                <w:b/>
                <w:bCs/>
              </w:rPr>
            </w:pPr>
            <w:r w:rsidRPr="00F267B5">
              <w:rPr>
                <w:b/>
                <w:bCs/>
              </w:rPr>
              <w:t xml:space="preserve">2022 January – </w:t>
            </w:r>
            <w:r>
              <w:rPr>
                <w:b/>
                <w:bCs/>
              </w:rPr>
              <w:t>May</w:t>
            </w:r>
            <w:r w:rsidRPr="00F267B5">
              <w:rPr>
                <w:b/>
                <w:bCs/>
              </w:rPr>
              <w:t xml:space="preserve"> 2022</w:t>
            </w:r>
          </w:p>
          <w:p w14:paraId="2DC43AF4" w14:textId="0FC698F8" w:rsidR="00F267B5" w:rsidRDefault="00F267B5" w:rsidP="0029126A">
            <w:r>
              <w:t>Certificate in Full Stack Development</w:t>
            </w:r>
          </w:p>
          <w:p w14:paraId="01744284" w14:textId="7EA6B4B5" w:rsidR="00F267B5" w:rsidRDefault="00F267B5" w:rsidP="0029126A">
            <w:r>
              <w:t xml:space="preserve"> </w:t>
            </w:r>
          </w:p>
          <w:p w14:paraId="5C6F90D8" w14:textId="1AADF30B" w:rsidR="00F267B5" w:rsidRPr="00F267B5" w:rsidRDefault="00F267B5" w:rsidP="0029126A">
            <w:pPr>
              <w:rPr>
                <w:b/>
                <w:bCs/>
              </w:rPr>
            </w:pPr>
            <w:r w:rsidRPr="00F267B5">
              <w:rPr>
                <w:b/>
                <w:bCs/>
              </w:rPr>
              <w:t>2022 June - June2023</w:t>
            </w:r>
          </w:p>
          <w:p w14:paraId="0BE5F347" w14:textId="1490FE49" w:rsidR="00F267B5" w:rsidRDefault="00F267B5" w:rsidP="0029126A">
            <w:r>
              <w:t>Diploma in Full Stack Development</w:t>
            </w:r>
          </w:p>
          <w:p w14:paraId="7F6E1224" w14:textId="1D5723BE" w:rsidR="00036450" w:rsidRDefault="000C62F7" w:rsidP="00036450">
            <w:pPr>
              <w:pStyle w:val="Heading2"/>
            </w:pPr>
            <w:r>
              <w:t>WORK e</w:t>
            </w:r>
            <w:r w:rsidR="00EB0571">
              <w:t>pe</w:t>
            </w:r>
            <w:r>
              <w:t>r</w:t>
            </w:r>
            <w:r w:rsidR="00EB0571">
              <w:t>ience</w:t>
            </w:r>
          </w:p>
          <w:p w14:paraId="3CBAEA09" w14:textId="077C5F24" w:rsidR="00036450" w:rsidRDefault="009A5020" w:rsidP="00B359E4">
            <w:pPr>
              <w:pStyle w:val="Heading4"/>
              <w:rPr>
                <w:bCs/>
              </w:rPr>
            </w:pPr>
            <w:r>
              <w:t xml:space="preserve">On The Mark Security - </w:t>
            </w:r>
            <w:r w:rsidRPr="00036450">
              <w:t>CCTV</w:t>
            </w:r>
            <w:r>
              <w:t xml:space="preserve"> Surveillance</w:t>
            </w:r>
          </w:p>
          <w:p w14:paraId="69B137F4" w14:textId="5BC5B620" w:rsidR="00036450" w:rsidRPr="00AE062E" w:rsidRDefault="009A5020" w:rsidP="00B359E4">
            <w:pPr>
              <w:pStyle w:val="Date"/>
              <w:rPr>
                <w:b/>
                <w:bCs/>
              </w:rPr>
            </w:pPr>
            <w:r w:rsidRPr="00AE062E">
              <w:rPr>
                <w:b/>
                <w:bCs/>
              </w:rPr>
              <w:t>2018-2020</w:t>
            </w:r>
          </w:p>
          <w:p w14:paraId="4EBC7FEE" w14:textId="08FC5670" w:rsidR="00036450" w:rsidRDefault="009A5020" w:rsidP="00036450">
            <w:r>
              <w:t xml:space="preserve">My main responsibility was to maintain and operate surveillance equipment watching both live and recorded video </w:t>
            </w:r>
            <w:r w:rsidR="00AE062E">
              <w:t>surveillance</w:t>
            </w:r>
            <w:r>
              <w:t xml:space="preserve"> footage, reporting incidents or suspicious </w:t>
            </w:r>
            <w:r w:rsidR="00AE062E">
              <w:t>behavior</w:t>
            </w:r>
            <w:r>
              <w:t xml:space="preserve"> and contacting the authorities </w:t>
            </w:r>
            <w:r w:rsidR="00AE062E">
              <w:t>when necessary.</w:t>
            </w:r>
            <w:r w:rsidR="00036450" w:rsidRPr="00036450">
              <w:t xml:space="preserve"> </w:t>
            </w:r>
          </w:p>
          <w:p w14:paraId="25EB5DB9" w14:textId="77777777" w:rsidR="004D3011" w:rsidRDefault="004D3011" w:rsidP="00036450"/>
          <w:p w14:paraId="517741AC" w14:textId="1854E227" w:rsidR="004D3011" w:rsidRDefault="0029126A" w:rsidP="00B359E4">
            <w:pPr>
              <w:pStyle w:val="Heading4"/>
            </w:pPr>
            <w:r>
              <w:t>Red wolf</w:t>
            </w:r>
            <w:r w:rsidR="00AE062E">
              <w:t xml:space="preserve"> Security</w:t>
            </w:r>
            <w:r w:rsidR="004D3011" w:rsidRPr="004D3011">
              <w:t xml:space="preserve"> </w:t>
            </w:r>
            <w:r w:rsidR="00AE062E">
              <w:t>– Receptionist</w:t>
            </w:r>
          </w:p>
          <w:p w14:paraId="6282C457" w14:textId="33180662" w:rsidR="00AE062E" w:rsidRPr="00AE062E" w:rsidRDefault="00AE062E" w:rsidP="00AE062E">
            <w:r>
              <w:t>2022</w:t>
            </w:r>
          </w:p>
          <w:p w14:paraId="33A314C9" w14:textId="64A55D02" w:rsidR="004D3011" w:rsidRPr="004D3011" w:rsidRDefault="00AE062E" w:rsidP="004D3011">
            <w:r>
              <w:t xml:space="preserve">As a security receptionist I was </w:t>
            </w:r>
            <w:r w:rsidR="0029126A">
              <w:t>in charge</w:t>
            </w:r>
            <w:r>
              <w:t xml:space="preserve"> of signing of visitors and ensuring the premises are secure, take phone calls, operate </w:t>
            </w:r>
            <w:r w:rsidR="0029126A">
              <w:t>surveillance</w:t>
            </w:r>
            <w:r>
              <w:t xml:space="preserve"> and contact emergency department</w:t>
            </w:r>
            <w:r w:rsidR="00036450" w:rsidRPr="004D3011">
              <w:t xml:space="preserve"> </w:t>
            </w:r>
          </w:p>
          <w:p w14:paraId="12612077" w14:textId="77777777" w:rsidR="004D3011" w:rsidRDefault="004D3011" w:rsidP="00036450"/>
          <w:sdt>
            <w:sdtPr>
              <w:id w:val="1669594239"/>
              <w:placeholder>
                <w:docPart w:val="F9137671C5444DCFB2E35F5A3D135F40"/>
              </w:placeholder>
              <w:temporary/>
              <w:showingPlcHdr/>
              <w15:appearance w15:val="hidden"/>
            </w:sdtPr>
            <w:sdtContent>
              <w:p w14:paraId="3327269C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0000FD0D" w14:textId="77777777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185F935F" wp14:editId="31288B2B">
                  <wp:extent cx="4240530" cy="8382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</w:tr>
    </w:tbl>
    <w:p w14:paraId="1A94A976" w14:textId="7B6FC344" w:rsidR="0043117B" w:rsidRDefault="00000000" w:rsidP="00EB0571">
      <w:pPr>
        <w:tabs>
          <w:tab w:val="left" w:pos="990"/>
        </w:tabs>
      </w:pPr>
    </w:p>
    <w:sectPr w:rsidR="0043117B" w:rsidSect="000C45F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BC8DF" w14:textId="77777777" w:rsidR="00A31F89" w:rsidRDefault="00A31F89" w:rsidP="000C45FF">
      <w:r>
        <w:separator/>
      </w:r>
    </w:p>
  </w:endnote>
  <w:endnote w:type="continuationSeparator" w:id="0">
    <w:p w14:paraId="1FD39DA9" w14:textId="77777777" w:rsidR="00A31F89" w:rsidRDefault="00A31F89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6899C" w14:textId="77777777" w:rsidR="00A31F89" w:rsidRDefault="00A31F89" w:rsidP="000C45FF">
      <w:r>
        <w:separator/>
      </w:r>
    </w:p>
  </w:footnote>
  <w:footnote w:type="continuationSeparator" w:id="0">
    <w:p w14:paraId="3DC5B91C" w14:textId="77777777" w:rsidR="00A31F89" w:rsidRDefault="00A31F89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17CBF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5702240" wp14:editId="09DEBA3C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0CDF"/>
    <w:multiLevelType w:val="hybridMultilevel"/>
    <w:tmpl w:val="979EF3D2"/>
    <w:lvl w:ilvl="0" w:tplc="36282E24">
      <w:start w:val="2005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B17C0"/>
    <w:multiLevelType w:val="hybridMultilevel"/>
    <w:tmpl w:val="70EA4234"/>
    <w:lvl w:ilvl="0" w:tplc="D4A2D66C">
      <w:start w:val="2022"/>
      <w:numFmt w:val="bullet"/>
      <w:lvlText w:val="-"/>
      <w:lvlJc w:val="left"/>
      <w:pPr>
        <w:ind w:left="555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2" w15:restartNumberingAfterBreak="0">
    <w:nsid w:val="1D697B9B"/>
    <w:multiLevelType w:val="hybridMultilevel"/>
    <w:tmpl w:val="E7BE0710"/>
    <w:lvl w:ilvl="0" w:tplc="8BD85D40">
      <w:start w:val="2012"/>
      <w:numFmt w:val="bullet"/>
      <w:lvlText w:val="-"/>
      <w:lvlJc w:val="left"/>
      <w:pPr>
        <w:ind w:left="855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3" w15:restartNumberingAfterBreak="0">
    <w:nsid w:val="4C436827"/>
    <w:multiLevelType w:val="hybridMultilevel"/>
    <w:tmpl w:val="2256AC34"/>
    <w:lvl w:ilvl="0" w:tplc="452E471A">
      <w:start w:val="2005"/>
      <w:numFmt w:val="bullet"/>
      <w:lvlText w:val="-"/>
      <w:lvlJc w:val="left"/>
      <w:pPr>
        <w:ind w:left="81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52BF3608"/>
    <w:multiLevelType w:val="hybridMultilevel"/>
    <w:tmpl w:val="EDD81944"/>
    <w:lvl w:ilvl="0" w:tplc="E9BC65D4">
      <w:start w:val="2022"/>
      <w:numFmt w:val="bullet"/>
      <w:lvlText w:val="-"/>
      <w:lvlJc w:val="left"/>
      <w:pPr>
        <w:ind w:left="555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5" w15:restartNumberingAfterBreak="0">
    <w:nsid w:val="660B70B6"/>
    <w:multiLevelType w:val="hybridMultilevel"/>
    <w:tmpl w:val="D7DA7C32"/>
    <w:lvl w:ilvl="0" w:tplc="120259C8">
      <w:start w:val="2012"/>
      <w:numFmt w:val="bullet"/>
      <w:lvlText w:val="-"/>
      <w:lvlJc w:val="left"/>
      <w:pPr>
        <w:ind w:left="855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 w16cid:durableId="244342610">
    <w:abstractNumId w:val="3"/>
  </w:num>
  <w:num w:numId="2" w16cid:durableId="1285621246">
    <w:abstractNumId w:val="0"/>
  </w:num>
  <w:num w:numId="3" w16cid:durableId="623461697">
    <w:abstractNumId w:val="5"/>
  </w:num>
  <w:num w:numId="4" w16cid:durableId="703873523">
    <w:abstractNumId w:val="2"/>
  </w:num>
  <w:num w:numId="5" w16cid:durableId="717515602">
    <w:abstractNumId w:val="1"/>
  </w:num>
  <w:num w:numId="6" w16cid:durableId="19993855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8AF"/>
    <w:rsid w:val="00036450"/>
    <w:rsid w:val="00094499"/>
    <w:rsid w:val="000C45FF"/>
    <w:rsid w:val="000C62F7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148AF"/>
    <w:rsid w:val="002400EB"/>
    <w:rsid w:val="00256CF7"/>
    <w:rsid w:val="00281FD5"/>
    <w:rsid w:val="0029126A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03D0D"/>
    <w:rsid w:val="00715FCB"/>
    <w:rsid w:val="00743101"/>
    <w:rsid w:val="00764C9F"/>
    <w:rsid w:val="007775E1"/>
    <w:rsid w:val="007867A0"/>
    <w:rsid w:val="007927F5"/>
    <w:rsid w:val="00802CA0"/>
    <w:rsid w:val="009260CD"/>
    <w:rsid w:val="00940A66"/>
    <w:rsid w:val="00952C25"/>
    <w:rsid w:val="009A5020"/>
    <w:rsid w:val="00A2118D"/>
    <w:rsid w:val="00A31F89"/>
    <w:rsid w:val="00AD0A50"/>
    <w:rsid w:val="00AD76E2"/>
    <w:rsid w:val="00AE062E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EB0571"/>
    <w:rsid w:val="00F267B5"/>
    <w:rsid w:val="00F60274"/>
    <w:rsid w:val="00F77FB9"/>
    <w:rsid w:val="00F914B7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F7EB89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214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n-US%7b47B47DCE-7533-4552-8FF2-453DCF4A2981%7d\%7bE97E82F3-E17E-4B4D-8EE8-0EB1FED71BBB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Skill #5</c:v>
                </c:pt>
                <c:pt idx="1">
                  <c:v>Skill #4</c:v>
                </c:pt>
                <c:pt idx="2">
                  <c:v>Skill #3</c:v>
                </c:pt>
                <c:pt idx="3">
                  <c:v>Skill #2</c:v>
                </c:pt>
                <c:pt idx="4">
                  <c:v>Skill #1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1</c:v>
                </c:pt>
                <c:pt idx="2">
                  <c:v>0.25</c:v>
                </c:pt>
                <c:pt idx="3">
                  <c:v>0.75</c:v>
                </c:pt>
                <c:pt idx="4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emf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</cdr:y>
    </cdr:from>
    <cdr:to>
      <cdr:x>1</cdr:x>
      <cdr:y>1</cdr:y>
    </cdr:to>
    <cdr:pic>
      <cdr:nvPicPr>
        <cdr:cNvPr id="4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0" y="0"/>
          <a:ext cx="37137975" cy="5276850"/>
        </a:xfrm>
        <a:prstGeom xmlns:a="http://schemas.openxmlformats.org/drawingml/2006/main" prst="rect">
          <a:avLst/>
        </a:prstGeom>
      </cdr:spPr>
    </cdr:pic>
  </cdr:relSizeAnchor>
</c:userShape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22C3D5D21EC45AAB7B80B182CBB0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59490-81DA-4424-8DD4-980D5030B9F0}"/>
      </w:docPartPr>
      <w:docPartBody>
        <w:p w:rsidR="00000000" w:rsidRDefault="00000000">
          <w:pPr>
            <w:pStyle w:val="022C3D5D21EC45AAB7B80B182CBB00E7"/>
          </w:pPr>
          <w:r w:rsidRPr="00D5459D">
            <w:t>Profile</w:t>
          </w:r>
        </w:p>
      </w:docPartBody>
    </w:docPart>
    <w:docPart>
      <w:docPartPr>
        <w:name w:val="FBA815E2492045889CC74C7E81C228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73DF8-F69F-44C5-9B8C-B042499D467E}"/>
      </w:docPartPr>
      <w:docPartBody>
        <w:p w:rsidR="00000000" w:rsidRDefault="00000000">
          <w:pPr>
            <w:pStyle w:val="FBA815E2492045889CC74C7E81C228C6"/>
          </w:pPr>
          <w:r w:rsidRPr="00CB0055">
            <w:t>Contact</w:t>
          </w:r>
        </w:p>
      </w:docPartBody>
    </w:docPart>
    <w:docPart>
      <w:docPartPr>
        <w:name w:val="BB32E3076CA9411FA81FD492729AB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D4A916-6A33-4A47-819D-496AB5466501}"/>
      </w:docPartPr>
      <w:docPartBody>
        <w:p w:rsidR="00000000" w:rsidRDefault="00000000">
          <w:pPr>
            <w:pStyle w:val="BB32E3076CA9411FA81FD492729AB3EB"/>
          </w:pPr>
          <w:r w:rsidRPr="004D3011">
            <w:t>PHONE:</w:t>
          </w:r>
        </w:p>
      </w:docPartBody>
    </w:docPart>
    <w:docPart>
      <w:docPartPr>
        <w:name w:val="EA2021B1F20A44E2A4FC554094EFAA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7D5F74-961E-4656-8050-F6DB19A30E20}"/>
      </w:docPartPr>
      <w:docPartBody>
        <w:p w:rsidR="00000000" w:rsidRDefault="00000000">
          <w:pPr>
            <w:pStyle w:val="EA2021B1F20A44E2A4FC554094EFAAF5"/>
          </w:pPr>
          <w:r w:rsidRPr="004D3011">
            <w:t>EMAIL:</w:t>
          </w:r>
        </w:p>
      </w:docPartBody>
    </w:docPart>
    <w:docPart>
      <w:docPartPr>
        <w:name w:val="5688D3C0A1D141B3BC8518573D0599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36B52C-DCF0-45DC-B26D-2079109AEF44}"/>
      </w:docPartPr>
      <w:docPartBody>
        <w:p w:rsidR="00000000" w:rsidRDefault="00000000">
          <w:pPr>
            <w:pStyle w:val="5688D3C0A1D141B3BC8518573D05993C"/>
          </w:pPr>
          <w:r w:rsidRPr="00CB0055">
            <w:t>Hobbies</w:t>
          </w:r>
        </w:p>
      </w:docPartBody>
    </w:docPart>
    <w:docPart>
      <w:docPartPr>
        <w:name w:val="B877EAAFCDC64E908251B6FA392E54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6FE06-87C4-4925-AB34-F7D04CDA1473}"/>
      </w:docPartPr>
      <w:docPartBody>
        <w:p w:rsidR="00000000" w:rsidRDefault="00000000">
          <w:pPr>
            <w:pStyle w:val="B877EAAFCDC64E908251B6FA392E54EE"/>
          </w:pPr>
          <w:r w:rsidRPr="00036450">
            <w:t>EDUCATION</w:t>
          </w:r>
        </w:p>
      </w:docPartBody>
    </w:docPart>
    <w:docPart>
      <w:docPartPr>
        <w:name w:val="F9137671C5444DCFB2E35F5A3D135F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384110-4BF2-4C57-9316-31A61CB076FA}"/>
      </w:docPartPr>
      <w:docPartBody>
        <w:p w:rsidR="00000000" w:rsidRDefault="00000000">
          <w:pPr>
            <w:pStyle w:val="F9137671C5444DCFB2E35F5A3D135F40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894"/>
    <w:rsid w:val="00537832"/>
    <w:rsid w:val="00FF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FDDEED43CD472FB086919308AA21DB">
    <w:name w:val="E4FDDEED43CD472FB086919308AA21DB"/>
  </w:style>
  <w:style w:type="paragraph" w:customStyle="1" w:styleId="698D9D441D3B488384D3D068BD4AE393">
    <w:name w:val="698D9D441D3B488384D3D068BD4AE393"/>
  </w:style>
  <w:style w:type="paragraph" w:customStyle="1" w:styleId="022C3D5D21EC45AAB7B80B182CBB00E7">
    <w:name w:val="022C3D5D21EC45AAB7B80B182CBB00E7"/>
  </w:style>
  <w:style w:type="paragraph" w:customStyle="1" w:styleId="E9958C0D53D845B78ACAA2F37D87876D">
    <w:name w:val="E9958C0D53D845B78ACAA2F37D87876D"/>
  </w:style>
  <w:style w:type="paragraph" w:customStyle="1" w:styleId="FBA815E2492045889CC74C7E81C228C6">
    <w:name w:val="FBA815E2492045889CC74C7E81C228C6"/>
  </w:style>
  <w:style w:type="paragraph" w:customStyle="1" w:styleId="BB32E3076CA9411FA81FD492729AB3EB">
    <w:name w:val="BB32E3076CA9411FA81FD492729AB3EB"/>
  </w:style>
  <w:style w:type="paragraph" w:customStyle="1" w:styleId="1078148F55384E45A1FE70B0DCFF66DB">
    <w:name w:val="1078148F55384E45A1FE70B0DCFF66DB"/>
  </w:style>
  <w:style w:type="paragraph" w:customStyle="1" w:styleId="2C0BA962E4D6493FBE42A4A446A71322">
    <w:name w:val="2C0BA962E4D6493FBE42A4A446A71322"/>
  </w:style>
  <w:style w:type="paragraph" w:customStyle="1" w:styleId="5AC49AB6DA86499AACFB2987E9E4C4DE">
    <w:name w:val="5AC49AB6DA86499AACFB2987E9E4C4DE"/>
  </w:style>
  <w:style w:type="paragraph" w:customStyle="1" w:styleId="EA2021B1F20A44E2A4FC554094EFAAF5">
    <w:name w:val="EA2021B1F20A44E2A4FC554094EFAAF5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AFA7C9C9F69D49AA929F1B89377F2BD1">
    <w:name w:val="AFA7C9C9F69D49AA929F1B89377F2BD1"/>
  </w:style>
  <w:style w:type="paragraph" w:customStyle="1" w:styleId="5688D3C0A1D141B3BC8518573D05993C">
    <w:name w:val="5688D3C0A1D141B3BC8518573D05993C"/>
  </w:style>
  <w:style w:type="paragraph" w:customStyle="1" w:styleId="7E76A7DCC4454D2D9514583FAF737379">
    <w:name w:val="7E76A7DCC4454D2D9514583FAF737379"/>
  </w:style>
  <w:style w:type="paragraph" w:customStyle="1" w:styleId="207C6401086D4A96BDBE522342FCD471">
    <w:name w:val="207C6401086D4A96BDBE522342FCD471"/>
  </w:style>
  <w:style w:type="paragraph" w:customStyle="1" w:styleId="7573B798654246148899437E266DF53C">
    <w:name w:val="7573B798654246148899437E266DF53C"/>
  </w:style>
  <w:style w:type="paragraph" w:customStyle="1" w:styleId="8A12E76F9FFE4025AC4522DED3386D6F">
    <w:name w:val="8A12E76F9FFE4025AC4522DED3386D6F"/>
  </w:style>
  <w:style w:type="paragraph" w:customStyle="1" w:styleId="B877EAAFCDC64E908251B6FA392E54EE">
    <w:name w:val="B877EAAFCDC64E908251B6FA392E54EE"/>
  </w:style>
  <w:style w:type="paragraph" w:customStyle="1" w:styleId="10412A8002FA4B6EA5F303BCD4566BD9">
    <w:name w:val="10412A8002FA4B6EA5F303BCD4566BD9"/>
  </w:style>
  <w:style w:type="paragraph" w:customStyle="1" w:styleId="304EA33812904BD8979A484CC7D3071E">
    <w:name w:val="304EA33812904BD8979A484CC7D3071E"/>
  </w:style>
  <w:style w:type="paragraph" w:customStyle="1" w:styleId="AAEBAD2B5878474A9529902F4CD15ECE">
    <w:name w:val="AAEBAD2B5878474A9529902F4CD15ECE"/>
  </w:style>
  <w:style w:type="paragraph" w:customStyle="1" w:styleId="739164F4373A4A0D80962468FE65B2CC">
    <w:name w:val="739164F4373A4A0D80962468FE65B2CC"/>
  </w:style>
  <w:style w:type="paragraph" w:customStyle="1" w:styleId="653F97BF08814B24BE720F3B1178D5AF">
    <w:name w:val="653F97BF08814B24BE720F3B1178D5AF"/>
  </w:style>
  <w:style w:type="paragraph" w:customStyle="1" w:styleId="50B37EFBD9B24E48BA6F86D5F7235848">
    <w:name w:val="50B37EFBD9B24E48BA6F86D5F7235848"/>
  </w:style>
  <w:style w:type="paragraph" w:customStyle="1" w:styleId="E64560D5D2594993BA7940F6C95B7D8D">
    <w:name w:val="E64560D5D2594993BA7940F6C95B7D8D"/>
  </w:style>
  <w:style w:type="paragraph" w:customStyle="1" w:styleId="11DD535684F24FBFB55BBBFC0029D36E">
    <w:name w:val="11DD535684F24FBFB55BBBFC0029D36E"/>
  </w:style>
  <w:style w:type="paragraph" w:customStyle="1" w:styleId="17569060B854478DA293B217FA1F6D1E">
    <w:name w:val="17569060B854478DA293B217FA1F6D1E"/>
  </w:style>
  <w:style w:type="paragraph" w:customStyle="1" w:styleId="01F73420DAA94490BA7C304D5BBCC54E">
    <w:name w:val="01F73420DAA94490BA7C304D5BBCC54E"/>
  </w:style>
  <w:style w:type="paragraph" w:customStyle="1" w:styleId="912A339D4C4043C482CEC73830D9AADF">
    <w:name w:val="912A339D4C4043C482CEC73830D9AADF"/>
  </w:style>
  <w:style w:type="paragraph" w:customStyle="1" w:styleId="6A1BD89BCF8A4AFDA88A0563C257212D">
    <w:name w:val="6A1BD89BCF8A4AFDA88A0563C257212D"/>
  </w:style>
  <w:style w:type="paragraph" w:customStyle="1" w:styleId="A1A8399CD6C745ED8570FE1C0BF663F3">
    <w:name w:val="A1A8399CD6C745ED8570FE1C0BF663F3"/>
  </w:style>
  <w:style w:type="paragraph" w:customStyle="1" w:styleId="B062BD6A831441EBA477795B168724DB">
    <w:name w:val="B062BD6A831441EBA477795B168724DB"/>
  </w:style>
  <w:style w:type="paragraph" w:customStyle="1" w:styleId="A9FB798068DE4A17A6B5DE3C90FFE8CF">
    <w:name w:val="A9FB798068DE4A17A6B5DE3C90FFE8CF"/>
  </w:style>
  <w:style w:type="paragraph" w:customStyle="1" w:styleId="9EEA81F9AFF8481B894B265C7CAC35F9">
    <w:name w:val="9EEA81F9AFF8481B894B265C7CAC35F9"/>
  </w:style>
  <w:style w:type="paragraph" w:customStyle="1" w:styleId="E2C13936061C4BE098A36B6FAEC509D7">
    <w:name w:val="E2C13936061C4BE098A36B6FAEC509D7"/>
  </w:style>
  <w:style w:type="paragraph" w:customStyle="1" w:styleId="83D9B1C93D204A389F6EFE2FD33CD593">
    <w:name w:val="83D9B1C93D204A389F6EFE2FD33CD593"/>
  </w:style>
  <w:style w:type="paragraph" w:customStyle="1" w:styleId="11062DE329D84DBE9478AF66800F58C8">
    <w:name w:val="11062DE329D84DBE9478AF66800F58C8"/>
  </w:style>
  <w:style w:type="paragraph" w:customStyle="1" w:styleId="5722ADD7F6174D9AA9E454A1F7775CE4">
    <w:name w:val="5722ADD7F6174D9AA9E454A1F7775CE4"/>
  </w:style>
  <w:style w:type="paragraph" w:customStyle="1" w:styleId="755605F7837E4E96B575A2FE492C26B4">
    <w:name w:val="755605F7837E4E96B575A2FE492C26B4"/>
  </w:style>
  <w:style w:type="paragraph" w:customStyle="1" w:styleId="0459491EA6B44DEA9C525DD98B6B9C2E">
    <w:name w:val="0459491EA6B44DEA9C525DD98B6B9C2E"/>
  </w:style>
  <w:style w:type="paragraph" w:customStyle="1" w:styleId="78E0F17E3C3244AFACAE754AD1B2C00B">
    <w:name w:val="78E0F17E3C3244AFACAE754AD1B2C00B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F9137671C5444DCFB2E35F5A3D135F40">
    <w:name w:val="F9137671C5444DCFB2E35F5A3D135F40"/>
  </w:style>
  <w:style w:type="paragraph" w:customStyle="1" w:styleId="F4B4B54695DE4479AE2723A85B944EF4">
    <w:name w:val="F4B4B54695DE4479AE2723A85B944EF4"/>
    <w:rsid w:val="00FF1894"/>
  </w:style>
  <w:style w:type="paragraph" w:customStyle="1" w:styleId="D76DB97763064E99B857CB60573E1574">
    <w:name w:val="D76DB97763064E99B857CB60573E1574"/>
    <w:rsid w:val="00FF18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{E97E82F3-E17E-4B4D-8EE8-0EB1FED71BBB}tf00546271_win32</Template>
  <TotalTime>0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2022-11-08T07:09:00Z</dcterms:created>
  <dcterms:modified xsi:type="dcterms:W3CDTF">2022-11-08T08:38:00Z</dcterms:modified>
</cp:coreProperties>
</file>